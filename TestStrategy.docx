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06F48" w14:textId="34184C1A" w:rsidR="00C87D79" w:rsidRPr="00C87D79" w:rsidRDefault="00C87D79" w:rsidP="00C87D79">
      <w:pPr>
        <w:spacing w:after="360"/>
        <w:rPr>
          <w:rFonts w:ascii="Arial" w:hAnsi="Arial" w:cs="Arial"/>
          <w:color w:val="4F81BD" w:themeColor="accent1"/>
          <w:sz w:val="56"/>
          <w:szCs w:val="56"/>
        </w:rPr>
      </w:pPr>
      <w:bookmarkStart w:id="0" w:name="_GoBack"/>
      <w:bookmarkEnd w:id="0"/>
      <w:r w:rsidRPr="00C87D79">
        <w:rPr>
          <w:rFonts w:ascii="Arial" w:hAnsi="Arial" w:cs="Arial"/>
          <w:color w:val="4F81BD" w:themeColor="accent1"/>
          <w:sz w:val="56"/>
          <w:szCs w:val="56"/>
        </w:rPr>
        <w:t>Crispy-Succotash Application</w:t>
      </w:r>
    </w:p>
    <w:p w14:paraId="1ECA2FF5" w14:textId="77777777" w:rsidR="003064C9" w:rsidRPr="003B1796" w:rsidRDefault="003064C9" w:rsidP="009647F5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14:paraId="5504208F" w14:textId="77777777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b/>
          <w:color w:val="808080"/>
          <w:sz w:val="32"/>
        </w:rPr>
        <w:t xml:space="preserve">Test </w:t>
      </w:r>
      <w:r w:rsidR="005A1DCE">
        <w:rPr>
          <w:rFonts w:ascii="Arial" w:hAnsi="Arial" w:cs="Arial"/>
          <w:b/>
          <w:color w:val="808080"/>
          <w:sz w:val="32"/>
        </w:rPr>
        <w:t>Strategy</w:t>
      </w:r>
    </w:p>
    <w:p w14:paraId="1A620204" w14:textId="77777777" w:rsidR="0066512E" w:rsidRPr="003B1796" w:rsidRDefault="000A0F91" w:rsidP="005A1DCE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="0066512E"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1023"/>
        <w:gridCol w:w="937"/>
        <w:gridCol w:w="4196"/>
      </w:tblGrid>
      <w:tr w:rsidR="00B60571" w:rsidRPr="003B1796" w14:paraId="01591C03" w14:textId="77777777" w:rsidTr="008B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F414CB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7ACE723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5D00398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6CAB43E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B60571" w:rsidRPr="003B1796" w14:paraId="27744328" w14:textId="77777777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454F6" w14:textId="77777777" w:rsidR="00B60571" w:rsidRPr="003B1796" w:rsidRDefault="00B60571" w:rsidP="000A0F9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C523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3AB5A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8F32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2B63A5ED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12D4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2A4C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94C8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99AC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375D80C0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1429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3D43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0775A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F94D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56A5956B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129A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6E43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D42C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0BE7CCB9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29621D43" w14:textId="77777777" w:rsidR="00456732" w:rsidRPr="003B1796" w:rsidRDefault="00456732" w:rsidP="00456732">
      <w:pPr>
        <w:rPr>
          <w:rFonts w:ascii="Arial" w:hAnsi="Arial" w:cs="Arial"/>
          <w:b/>
        </w:rPr>
      </w:pPr>
    </w:p>
    <w:p w14:paraId="340962B1" w14:textId="77777777"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/>
      <w:sdtContent>
        <w:p w14:paraId="671BE17D" w14:textId="77777777" w:rsidR="009A7277" w:rsidRPr="003B1796" w:rsidRDefault="009A7277" w:rsidP="009647F5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14:paraId="1F1DAEA2" w14:textId="3A00FA33" w:rsidR="00BF4930" w:rsidRDefault="00382AA2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r w:rsidRPr="003B179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534636696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1. Scope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_Toc534636696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3</w:t>
            </w:r>
            <w:r w:rsidR="00BF4930">
              <w:rPr>
                <w:webHidden/>
              </w:rPr>
              <w:fldChar w:fldCharType="end"/>
            </w:r>
          </w:hyperlink>
        </w:p>
        <w:p w14:paraId="50C147A1" w14:textId="445C950E" w:rsidR="00BF4930" w:rsidRDefault="00E803D6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7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2. Test Approach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_Toc534636697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4</w:t>
            </w:r>
            <w:r w:rsidR="00BF4930">
              <w:rPr>
                <w:webHidden/>
              </w:rPr>
              <w:fldChar w:fldCharType="end"/>
            </w:r>
          </w:hyperlink>
        </w:p>
        <w:p w14:paraId="21E5CFF8" w14:textId="53598100" w:rsidR="00BF4930" w:rsidRDefault="00E803D6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8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3. Test Environment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_Toc534636698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5</w:t>
            </w:r>
            <w:r w:rsidR="00BF4930">
              <w:rPr>
                <w:webHidden/>
              </w:rPr>
              <w:fldChar w:fldCharType="end"/>
            </w:r>
          </w:hyperlink>
        </w:p>
        <w:p w14:paraId="086826D4" w14:textId="77E79B93" w:rsidR="00BF4930" w:rsidRDefault="00E803D6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9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4. Testing Tools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_Toc534636699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6</w:t>
            </w:r>
            <w:r w:rsidR="00BF4930">
              <w:rPr>
                <w:webHidden/>
              </w:rPr>
              <w:fldChar w:fldCharType="end"/>
            </w:r>
          </w:hyperlink>
        </w:p>
        <w:p w14:paraId="1EA63C4E" w14:textId="1D12BAC7" w:rsidR="00BF4930" w:rsidRDefault="00E803D6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0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5. Release Control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_Toc534636700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7</w:t>
            </w:r>
            <w:r w:rsidR="00BF4930">
              <w:rPr>
                <w:webHidden/>
              </w:rPr>
              <w:fldChar w:fldCharType="end"/>
            </w:r>
          </w:hyperlink>
        </w:p>
        <w:p w14:paraId="6A643308" w14:textId="4A06234D" w:rsidR="00BF4930" w:rsidRDefault="00E803D6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1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6. Risk Analysis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_Toc534636701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8</w:t>
            </w:r>
            <w:r w:rsidR="00BF4930">
              <w:rPr>
                <w:webHidden/>
              </w:rPr>
              <w:fldChar w:fldCharType="end"/>
            </w:r>
          </w:hyperlink>
        </w:p>
        <w:p w14:paraId="2106AAAD" w14:textId="631F7195" w:rsidR="00BF4930" w:rsidRDefault="00E803D6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2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7. Review and Approvals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_Toc534636702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9</w:t>
            </w:r>
            <w:r w:rsidR="00BF4930">
              <w:rPr>
                <w:webHidden/>
              </w:rPr>
              <w:fldChar w:fldCharType="end"/>
            </w:r>
          </w:hyperlink>
        </w:p>
        <w:p w14:paraId="66B8B372" w14:textId="77777777" w:rsidR="00A24F45" w:rsidRPr="003B1796" w:rsidRDefault="00382AA2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56C8F7FA" w14:textId="77777777"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572BC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76DE0A4F" w14:textId="77777777" w:rsidR="009C2829" w:rsidRPr="003B1796" w:rsidRDefault="000F1671" w:rsidP="00447DB8">
      <w:pPr>
        <w:pStyle w:val="Heading1"/>
        <w:rPr>
          <w:rFonts w:ascii="Arial" w:hAnsi="Arial" w:cs="Arial"/>
        </w:rPr>
      </w:pPr>
      <w:bookmarkStart w:id="1" w:name="_Toc534636696"/>
      <w:r>
        <w:rPr>
          <w:rFonts w:ascii="Arial" w:hAnsi="Arial" w:cs="Arial"/>
        </w:rPr>
        <w:lastRenderedPageBreak/>
        <w:t>Scope</w:t>
      </w:r>
      <w:bookmarkEnd w:id="1"/>
    </w:p>
    <w:p w14:paraId="3F3E6665" w14:textId="77777777" w:rsidR="000F1671" w:rsidRPr="000F1671" w:rsidRDefault="000F1671" w:rsidP="000F1671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It defines parameters like</w:t>
      </w:r>
    </w:p>
    <w:p w14:paraId="57EB0788" w14:textId="77777777"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Who will review the document?</w:t>
      </w:r>
    </w:p>
    <w:p w14:paraId="6E8CDA40" w14:textId="77777777"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Who will approve this document?</w:t>
      </w:r>
    </w:p>
    <w:p w14:paraId="2C9DAE08" w14:textId="77777777"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Testing activities carried out with timelines</w:t>
      </w:r>
    </w:p>
    <w:p w14:paraId="382A2839" w14:textId="77777777" w:rsidR="00610C2B" w:rsidRPr="003B1796" w:rsidRDefault="00610C2B" w:rsidP="00447DB8">
      <w:pPr>
        <w:pStyle w:val="Heading1"/>
        <w:rPr>
          <w:rFonts w:ascii="Arial" w:hAnsi="Arial" w:cs="Arial"/>
        </w:rPr>
        <w:sectPr w:rsidR="00610C2B" w:rsidRPr="003B1796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4455D8D7" w14:textId="77777777" w:rsidR="00D0739C" w:rsidRPr="003B1796" w:rsidRDefault="000F1671" w:rsidP="00447DB8">
      <w:pPr>
        <w:pStyle w:val="Heading1"/>
        <w:rPr>
          <w:rFonts w:ascii="Arial" w:hAnsi="Arial" w:cs="Arial"/>
        </w:rPr>
      </w:pPr>
      <w:bookmarkStart w:id="2" w:name="_Toc534636697"/>
      <w:r>
        <w:rPr>
          <w:rFonts w:ascii="Arial" w:hAnsi="Arial" w:cs="Arial"/>
        </w:rPr>
        <w:lastRenderedPageBreak/>
        <w:t>Test Approach</w:t>
      </w:r>
      <w:bookmarkEnd w:id="2"/>
    </w:p>
    <w:p w14:paraId="2C6C8A8C" w14:textId="77777777" w:rsidR="00B576F8" w:rsidRDefault="00B576F8" w:rsidP="00B576F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It defines</w:t>
      </w:r>
    </w:p>
    <w:p w14:paraId="5B0BD98D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Process of testing</w:t>
      </w:r>
    </w:p>
    <w:p w14:paraId="70A5D501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Testing levels</w:t>
      </w:r>
    </w:p>
    <w:p w14:paraId="24E97EF3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Roles and responsibilities of each team member</w:t>
      </w:r>
    </w:p>
    <w:p w14:paraId="2CB80639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Types of Testing ( Load testing, Security testing, Performance testing etc.)</w:t>
      </w:r>
    </w:p>
    <w:p w14:paraId="2AD3794C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Testing approach &amp; automation tool if applicable</w:t>
      </w:r>
    </w:p>
    <w:p w14:paraId="0DE1221E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Adding new defects, re-testing,</w:t>
      </w:r>
      <w:r w:rsidRPr="00B576F8">
        <w:rPr>
          <w:rFonts w:ascii="Source Sans Pro" w:hAnsi="Source Sans Pro"/>
          <w:color w:val="222222"/>
          <w:sz w:val="27"/>
          <w:szCs w:val="27"/>
        </w:rPr>
        <w:t> Defect </w:t>
      </w:r>
      <w:r>
        <w:rPr>
          <w:rFonts w:ascii="Source Sans Pro" w:hAnsi="Source Sans Pro"/>
          <w:color w:val="222222"/>
          <w:sz w:val="27"/>
          <w:szCs w:val="27"/>
        </w:rPr>
        <w:t>triage, </w:t>
      </w:r>
      <w:r w:rsidRPr="00B576F8">
        <w:rPr>
          <w:rFonts w:ascii="Source Sans Pro" w:hAnsi="Source Sans Pro"/>
          <w:color w:val="222222"/>
          <w:sz w:val="27"/>
          <w:szCs w:val="27"/>
        </w:rPr>
        <w:t>Regression Testing</w:t>
      </w:r>
      <w:r>
        <w:rPr>
          <w:rFonts w:ascii="Source Sans Pro" w:hAnsi="Source Sans Pro"/>
          <w:color w:val="222222"/>
          <w:sz w:val="27"/>
          <w:szCs w:val="27"/>
        </w:rPr>
        <w:t> and test sign off</w:t>
      </w:r>
    </w:p>
    <w:p w14:paraId="10E693A5" w14:textId="77777777" w:rsidR="00FF3453" w:rsidRPr="003B1796" w:rsidRDefault="00FF3453" w:rsidP="00FF3453">
      <w:pPr>
        <w:rPr>
          <w:rFonts w:ascii="Arial" w:hAnsi="Arial" w:cs="Arial"/>
        </w:rPr>
      </w:pPr>
    </w:p>
    <w:p w14:paraId="78BAE400" w14:textId="77777777" w:rsidR="00FF3453" w:rsidRPr="003B1796" w:rsidRDefault="00FF3453" w:rsidP="00FF3453">
      <w:pPr>
        <w:rPr>
          <w:rFonts w:ascii="Arial" w:hAnsi="Arial" w:cs="Arial"/>
        </w:rPr>
      </w:pPr>
    </w:p>
    <w:p w14:paraId="34C9C3A5" w14:textId="77777777" w:rsidR="00FF3453" w:rsidRPr="003B1796" w:rsidRDefault="00FF3453" w:rsidP="00FF3453">
      <w:pPr>
        <w:rPr>
          <w:rFonts w:ascii="Arial" w:hAnsi="Arial" w:cs="Arial"/>
        </w:rPr>
      </w:pPr>
    </w:p>
    <w:p w14:paraId="3B635D4B" w14:textId="77777777" w:rsidR="00FF3453" w:rsidRPr="003B1796" w:rsidRDefault="00FF3453" w:rsidP="00FF3453">
      <w:pPr>
        <w:rPr>
          <w:rFonts w:ascii="Arial" w:hAnsi="Arial" w:cs="Arial"/>
        </w:rPr>
      </w:pPr>
    </w:p>
    <w:p w14:paraId="6DFEE39B" w14:textId="77777777" w:rsidR="009647F5" w:rsidRPr="003B1796" w:rsidRDefault="009647F5" w:rsidP="009647F5">
      <w:pPr>
        <w:rPr>
          <w:rFonts w:ascii="Arial" w:hAnsi="Arial" w:cs="Arial"/>
        </w:rPr>
      </w:pPr>
    </w:p>
    <w:p w14:paraId="666E9795" w14:textId="77777777" w:rsidR="00610C2B" w:rsidRPr="003B1796" w:rsidRDefault="00B576F8" w:rsidP="00610C2B">
      <w:pPr>
        <w:pStyle w:val="Heading1"/>
        <w:rPr>
          <w:rFonts w:ascii="Arial" w:hAnsi="Arial" w:cs="Arial"/>
        </w:rPr>
      </w:pPr>
      <w:bookmarkStart w:id="3" w:name="_Toc534636698"/>
      <w:r>
        <w:rPr>
          <w:rFonts w:ascii="Arial" w:hAnsi="Arial" w:cs="Arial"/>
        </w:rPr>
        <w:lastRenderedPageBreak/>
        <w:t>Test Environment</w:t>
      </w:r>
      <w:bookmarkEnd w:id="3"/>
    </w:p>
    <w:p w14:paraId="3BBA2D15" w14:textId="77777777" w:rsidR="00B576F8" w:rsidRPr="00B576F8" w:rsidRDefault="00B576F8" w:rsidP="00B576F8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576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Define number of requirement and setup required for each environment</w:t>
      </w:r>
    </w:p>
    <w:p w14:paraId="7060656E" w14:textId="77777777" w:rsidR="00B576F8" w:rsidRPr="00B576F8" w:rsidRDefault="00B576F8" w:rsidP="00B576F8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576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Define backup of test data and restore strategy</w:t>
      </w:r>
    </w:p>
    <w:p w14:paraId="3D200EE5" w14:textId="77777777" w:rsidR="00BE10FC" w:rsidRDefault="00BE10FC" w:rsidP="00B1166D">
      <w:pPr>
        <w:rPr>
          <w:rFonts w:ascii="Arial" w:hAnsi="Arial" w:cs="Arial"/>
        </w:rPr>
      </w:pPr>
    </w:p>
    <w:p w14:paraId="11E82A41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A9C8E5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4" w:name="_Toc534636699"/>
      <w:r>
        <w:rPr>
          <w:rFonts w:ascii="Arial" w:hAnsi="Arial" w:cs="Arial"/>
        </w:rPr>
        <w:lastRenderedPageBreak/>
        <w:t>Testing Tools</w:t>
      </w:r>
      <w:bookmarkEnd w:id="4"/>
    </w:p>
    <w:p w14:paraId="168CC565" w14:textId="77777777" w:rsidR="00BE10FC" w:rsidRPr="00BE10FC" w:rsidRDefault="00BE10FC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Automation and Test management tools needed for test execution</w:t>
      </w:r>
    </w:p>
    <w:p w14:paraId="317D831E" w14:textId="77777777" w:rsidR="00BE10FC" w:rsidRPr="00BE10FC" w:rsidRDefault="00BE10FC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Figure out number of open-source as well as commercial tools required, and determine how many users are supported on it and plan accordingly</w:t>
      </w:r>
    </w:p>
    <w:p w14:paraId="371BDE0E" w14:textId="77777777" w:rsidR="00BE10FC" w:rsidRDefault="00BE10FC" w:rsidP="00B1166D">
      <w:pPr>
        <w:rPr>
          <w:rFonts w:ascii="Arial" w:hAnsi="Arial" w:cs="Arial"/>
        </w:rPr>
      </w:pPr>
    </w:p>
    <w:p w14:paraId="432295DA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DBB313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5" w:name="_Toc534636700"/>
      <w:r>
        <w:rPr>
          <w:rFonts w:ascii="Arial" w:hAnsi="Arial" w:cs="Arial"/>
        </w:rPr>
        <w:lastRenderedPageBreak/>
        <w:t>Release Control</w:t>
      </w:r>
      <w:bookmarkEnd w:id="5"/>
    </w:p>
    <w:p w14:paraId="2771A271" w14:textId="77777777" w:rsidR="00610250" w:rsidRPr="00610250" w:rsidRDefault="00610250" w:rsidP="00610250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Release management plan with appropriate version history that will make sure test execution for all modification in that release</w:t>
      </w:r>
    </w:p>
    <w:p w14:paraId="4D7187EA" w14:textId="77777777" w:rsidR="00610250" w:rsidRDefault="00610250" w:rsidP="00B1166D">
      <w:pPr>
        <w:rPr>
          <w:rFonts w:ascii="Arial" w:hAnsi="Arial" w:cs="Arial"/>
        </w:rPr>
      </w:pPr>
    </w:p>
    <w:p w14:paraId="1778050F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66DD3F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6" w:name="_Toc534636701"/>
      <w:r>
        <w:rPr>
          <w:rFonts w:ascii="Arial" w:hAnsi="Arial" w:cs="Arial"/>
        </w:rPr>
        <w:lastRenderedPageBreak/>
        <w:t>Risk Analysis</w:t>
      </w:r>
      <w:bookmarkEnd w:id="6"/>
    </w:p>
    <w:p w14:paraId="6F42C10E" w14:textId="77777777" w:rsidR="00610250" w:rsidRP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List all risks that you can estimate</w:t>
      </w:r>
    </w:p>
    <w:p w14:paraId="6EF529FF" w14:textId="77777777" w:rsidR="00610250" w:rsidRP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Give a clear plan to mitigate the risks also a contingency plan</w:t>
      </w:r>
    </w:p>
    <w:p w14:paraId="4E591BD7" w14:textId="77777777" w:rsidR="00610250" w:rsidRDefault="00610250" w:rsidP="00B1166D">
      <w:pPr>
        <w:rPr>
          <w:rFonts w:ascii="Arial" w:hAnsi="Arial" w:cs="Arial"/>
        </w:rPr>
      </w:pPr>
    </w:p>
    <w:p w14:paraId="4B8DD8DA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C5038E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7" w:name="_Toc534636702"/>
      <w:r>
        <w:rPr>
          <w:rFonts w:ascii="Arial" w:hAnsi="Arial" w:cs="Arial"/>
        </w:rPr>
        <w:lastRenderedPageBreak/>
        <w:t>Review and Approvals</w:t>
      </w:r>
      <w:bookmarkEnd w:id="7"/>
    </w:p>
    <w:p w14:paraId="702628B0" w14:textId="77777777"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All these activities are reviewed and sign off by the business team, project management, development team, etc.</w:t>
      </w:r>
    </w:p>
    <w:p w14:paraId="02F3DA6F" w14:textId="77777777"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Summary of review changes should be traced at the beginning of the document along with approved date, name, and comment</w:t>
      </w:r>
    </w:p>
    <w:p w14:paraId="600F766A" w14:textId="77777777" w:rsidR="00B1166D" w:rsidRPr="003B1796" w:rsidRDefault="00B1166D" w:rsidP="00B1166D">
      <w:pPr>
        <w:rPr>
          <w:rFonts w:ascii="Arial" w:hAnsi="Arial" w:cs="Arial"/>
        </w:rPr>
      </w:pPr>
    </w:p>
    <w:sectPr w:rsidR="00B1166D" w:rsidRPr="003B1796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C40BF" w14:textId="77777777" w:rsidR="00E803D6" w:rsidRDefault="00E803D6" w:rsidP="000612CB">
      <w:r>
        <w:separator/>
      </w:r>
    </w:p>
    <w:p w14:paraId="44DCC956" w14:textId="77777777" w:rsidR="00E803D6" w:rsidRDefault="00E803D6"/>
  </w:endnote>
  <w:endnote w:type="continuationSeparator" w:id="0">
    <w:p w14:paraId="4D4ABBE8" w14:textId="77777777" w:rsidR="00E803D6" w:rsidRDefault="00E803D6" w:rsidP="000612CB">
      <w:r>
        <w:continuationSeparator/>
      </w:r>
    </w:p>
    <w:p w14:paraId="47178554" w14:textId="77777777" w:rsidR="00E803D6" w:rsidRDefault="00E803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2AB5C" w14:textId="77777777" w:rsidR="003B5013" w:rsidRDefault="003B50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C487F" w14:textId="77777777" w:rsidR="005A1DCE" w:rsidRDefault="005A1DCE" w:rsidP="0034079F">
    <w:pPr>
      <w:pStyle w:val="Footer"/>
    </w:pPr>
    <w:r>
      <w:t>Test Plan Template, version 0.1</w:t>
    </w:r>
  </w:p>
  <w:p w14:paraId="01E5ED82" w14:textId="77777777" w:rsidR="005A1DCE" w:rsidRPr="00D12DD7" w:rsidRDefault="005A1DCE" w:rsidP="0034079F">
    <w:pPr>
      <w:pStyle w:val="Footer"/>
    </w:pPr>
    <w:r w:rsidRPr="00D40574"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19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</w:p>
  <w:p w14:paraId="6CD53EA2" w14:textId="77777777" w:rsidR="005A1DCE" w:rsidRDefault="005A1D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87570" w14:textId="00E250FD" w:rsidR="005A1DCE" w:rsidRDefault="00E803D6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alias w:val="Title"/>
        <w:id w:val="73420526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F4930">
          <w:t>Test Strategy Template</w:t>
        </w:r>
      </w:sdtContent>
    </w:sdt>
    <w:r w:rsidR="005A1DCE">
      <w:tab/>
    </w:r>
    <w:r w:rsidR="005A1DCE" w:rsidRPr="00D40574">
      <w:t xml:space="preserve">Page </w:t>
    </w:r>
    <w:r w:rsidR="005A1DCE">
      <w:rPr>
        <w:noProof/>
      </w:rPr>
      <w:fldChar w:fldCharType="begin"/>
    </w:r>
    <w:r w:rsidR="005A1DCE">
      <w:rPr>
        <w:noProof/>
      </w:rPr>
      <w:instrText xml:space="preserve"> PAGE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  <w:r w:rsidR="005A1DCE" w:rsidRPr="00D40574">
      <w:t xml:space="preserve"> of </w:t>
    </w:r>
    <w:r w:rsidR="005A1DCE">
      <w:rPr>
        <w:noProof/>
      </w:rPr>
      <w:fldChar w:fldCharType="begin"/>
    </w:r>
    <w:r w:rsidR="005A1DCE">
      <w:rPr>
        <w:noProof/>
      </w:rPr>
      <w:instrText xml:space="preserve"> NUMPAGES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936CA" w14:textId="77777777" w:rsidR="00E803D6" w:rsidRDefault="00E803D6" w:rsidP="000612CB">
      <w:r>
        <w:separator/>
      </w:r>
    </w:p>
    <w:p w14:paraId="08D7D7AD" w14:textId="77777777" w:rsidR="00E803D6" w:rsidRDefault="00E803D6"/>
  </w:footnote>
  <w:footnote w:type="continuationSeparator" w:id="0">
    <w:p w14:paraId="678A3708" w14:textId="77777777" w:rsidR="00E803D6" w:rsidRDefault="00E803D6" w:rsidP="000612CB">
      <w:r>
        <w:continuationSeparator/>
      </w:r>
    </w:p>
    <w:p w14:paraId="3C6E0D4A" w14:textId="77777777" w:rsidR="00E803D6" w:rsidRDefault="00E803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EAAEC" w14:textId="77777777" w:rsidR="003B5013" w:rsidRDefault="003B50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4ED3C" w14:textId="0F16BEDC" w:rsidR="005A1DCE" w:rsidRPr="00D40574" w:rsidRDefault="003B5013" w:rsidP="0034079F">
    <w:pPr>
      <w:pStyle w:val="Header"/>
    </w:pPr>
    <w:r>
      <mc:AlternateContent>
        <mc:Choice Requires="wps">
          <w:drawing>
            <wp:anchor distT="0" distB="0" distL="114300" distR="114300" simplePos="0" relativeHeight="251658240" behindDoc="0" locked="0" layoutInCell="0" allowOverlap="1" wp14:anchorId="2537C369" wp14:editId="30D8FAB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66700"/>
              <wp:effectExtent l="0" t="0" r="1905" b="0"/>
              <wp:wrapNone/>
              <wp:docPr id="3" name="MSIPCM58e347c2a396d41c24e4ea5f" descr="{&quot;HashCode&quot;:-980460767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B5ABFC" w14:textId="3393C3BB" w:rsidR="003B5013" w:rsidRPr="003B5013" w:rsidRDefault="003B5013" w:rsidP="003B5013">
                          <w:pPr>
                            <w:spacing w:before="0"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3B5013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vert="horz" wrap="square" lIns="91440" tIns="0" rIns="254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37C369" id="_x0000_t202" coordsize="21600,21600" o:spt="202" path="m,l,21600r21600,l21600,xe">
              <v:stroke joinstyle="miter"/>
              <v:path gradientshapeok="t" o:connecttype="rect"/>
            </v:shapetype>
            <v:shape id="MSIPCM58e347c2a396d41c24e4ea5f" o:spid="_x0000_s1026" type="#_x0000_t202" alt="{&quot;HashCode&quot;:-980460767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" o:allowincell="f" filled="f" stroked="f">
              <v:textbox inset=",0,20pt,0">
                <w:txbxContent>
                  <w:p w14:paraId="6BB5ABFC" w14:textId="3393C3BB" w:rsidR="003B5013" w:rsidRPr="003B5013" w:rsidRDefault="003B5013" w:rsidP="003B5013">
                    <w:pPr>
                      <w:spacing w:before="0"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3B5013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alias w:val="Title"/>
        <w:id w:val="25833136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F4930">
          <w:t>Test Strategy Template</w:t>
        </w:r>
      </w:sdtContent>
    </w:sdt>
    <w:r w:rsidR="005A1DC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DC770" w14:textId="055F2744" w:rsidR="005A1DCE" w:rsidRDefault="003B5013">
    <w:pPr>
      <w:pStyle w:val="Header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1ABCF6C3" wp14:editId="551E458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66700"/>
              <wp:effectExtent l="0" t="0" r="1905" b="0"/>
              <wp:wrapNone/>
              <wp:docPr id="2" name="MSIPCM2c4944249f3068bfb3892101" descr="{&quot;HashCode&quot;:-980460767,&quot;Height&quot;:841.0,&quot;Width&quot;:595.0,&quot;Placement&quot;:&quot;Header&quot;,&quot;Index&quot;:&quot;FirstPage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7BB2E3" w14:textId="078A84DC" w:rsidR="003B5013" w:rsidRPr="003B5013" w:rsidRDefault="003B5013" w:rsidP="003B5013">
                          <w:pPr>
                            <w:spacing w:before="0"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3B5013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vert="horz" wrap="square" lIns="91440" tIns="0" rIns="254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F6C3" id="_x0000_t202" coordsize="21600,21600" o:spt="202" path="m,l,21600r21600,l21600,xe">
              <v:stroke joinstyle="miter"/>
              <v:path gradientshapeok="t" o:connecttype="rect"/>
            </v:shapetype>
            <v:shape id="MSIPCM2c4944249f3068bfb3892101" o:spid="_x0000_s1027" type="#_x0000_t202" alt="{&quot;HashCode&quot;:-980460767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" o:allowincell="f" filled="f" stroked="f">
              <v:textbox inset=",0,20pt,0">
                <w:txbxContent>
                  <w:p w14:paraId="3F7BB2E3" w14:textId="078A84DC" w:rsidR="003B5013" w:rsidRPr="003B5013" w:rsidRDefault="003B5013" w:rsidP="003B5013">
                    <w:pPr>
                      <w:spacing w:before="0"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3B5013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alias w:val="Title"/>
        <w:id w:val="18826738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1DCE">
          <w:t xml:space="preserve">Test </w:t>
        </w:r>
        <w:r w:rsidR="00BF4930">
          <w:t>Strategy</w:t>
        </w:r>
        <w:r w:rsidR="005A1DCE">
          <w:t xml:space="preserve"> Template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3" w15:restartNumberingAfterBreak="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6"/>
  </w:num>
  <w:num w:numId="5">
    <w:abstractNumId w:val="10"/>
  </w:num>
  <w:num w:numId="6">
    <w:abstractNumId w:val="6"/>
  </w:num>
  <w:num w:numId="7">
    <w:abstractNumId w:val="22"/>
  </w:num>
  <w:num w:numId="8">
    <w:abstractNumId w:val="8"/>
  </w:num>
  <w:num w:numId="9">
    <w:abstractNumId w:val="20"/>
  </w:num>
  <w:num w:numId="10">
    <w:abstractNumId w:val="19"/>
  </w:num>
  <w:num w:numId="11">
    <w:abstractNumId w:val="27"/>
  </w:num>
  <w:num w:numId="12">
    <w:abstractNumId w:val="7"/>
  </w:num>
  <w:num w:numId="13">
    <w:abstractNumId w:val="15"/>
  </w:num>
  <w:num w:numId="14">
    <w:abstractNumId w:val="26"/>
  </w:num>
  <w:num w:numId="15">
    <w:abstractNumId w:val="18"/>
  </w:num>
  <w:num w:numId="16">
    <w:abstractNumId w:val="5"/>
  </w:num>
  <w:num w:numId="17">
    <w:abstractNumId w:val="17"/>
  </w:num>
  <w:num w:numId="18">
    <w:abstractNumId w:val="25"/>
  </w:num>
  <w:num w:numId="19">
    <w:abstractNumId w:val="3"/>
  </w:num>
  <w:num w:numId="20">
    <w:abstractNumId w:val="11"/>
  </w:num>
  <w:num w:numId="21">
    <w:abstractNumId w:val="24"/>
  </w:num>
  <w:num w:numId="22">
    <w:abstractNumId w:val="14"/>
  </w:num>
  <w:num w:numId="23">
    <w:abstractNumId w:val="28"/>
  </w:num>
  <w:num w:numId="24">
    <w:abstractNumId w:val="4"/>
  </w:num>
  <w:num w:numId="25">
    <w:abstractNumId w:val="13"/>
  </w:num>
  <w:num w:numId="26">
    <w:abstractNumId w:val="2"/>
  </w:num>
  <w:num w:numId="27">
    <w:abstractNumId w:val="21"/>
  </w:num>
  <w:num w:numId="28">
    <w:abstractNumId w:val="9"/>
  </w:num>
  <w:num w:numId="29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60855"/>
    <w:rsid w:val="003609D8"/>
    <w:rsid w:val="0036541F"/>
    <w:rsid w:val="0037272F"/>
    <w:rsid w:val="00376945"/>
    <w:rsid w:val="00377439"/>
    <w:rsid w:val="00382AA2"/>
    <w:rsid w:val="003924E8"/>
    <w:rsid w:val="00392548"/>
    <w:rsid w:val="003A5B16"/>
    <w:rsid w:val="003B0A96"/>
    <w:rsid w:val="003B1796"/>
    <w:rsid w:val="003B2A5A"/>
    <w:rsid w:val="003B453C"/>
    <w:rsid w:val="003B5013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4321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604D51"/>
    <w:rsid w:val="0060519E"/>
    <w:rsid w:val="00610250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571"/>
    <w:rsid w:val="00B71474"/>
    <w:rsid w:val="00B76E7E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87D79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03D6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A624B9-FF32-4CFC-942D-5AA8F442F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</Template>
  <TotalTime>8</TotalTime>
  <Pages>9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Strategy Template</vt:lpstr>
    </vt:vector>
  </TitlesOfParts>
  <Company>The University of Adelaide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 Template</dc:title>
  <dc:subject>Learning Hub - Information Technology Program</dc:subject>
  <dc:creator>Guru99</dc:creator>
  <cp:keywords>0.1</cp:keywords>
  <cp:lastModifiedBy>Saurabh PANDEY</cp:lastModifiedBy>
  <cp:revision>3</cp:revision>
  <cp:lastPrinted>2012-05-30T05:01:00Z</cp:lastPrinted>
  <dcterms:created xsi:type="dcterms:W3CDTF">2021-08-19T22:03:00Z</dcterms:created>
  <dcterms:modified xsi:type="dcterms:W3CDTF">2021-08-19T22:10:00Z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  <property fmtid="{D5CDD505-2E9C-101B-9397-08002B2CF9AE}" pid="3" name="MSIP_Label_d2db9220-a04a-4f06-aab9-80cbe5287fb3_Enabled">
    <vt:lpwstr>True</vt:lpwstr>
  </property>
  <property fmtid="{D5CDD505-2E9C-101B-9397-08002B2CF9AE}" pid="4" name="MSIP_Label_d2db9220-a04a-4f06-aab9-80cbe5287fb3_SiteId">
    <vt:lpwstr>b3f4f7c2-72ce-4192-aba4-d6c7719b5766</vt:lpwstr>
  </property>
  <property fmtid="{D5CDD505-2E9C-101B-9397-08002B2CF9AE}" pid="5" name="MSIP_Label_d2db9220-a04a-4f06-aab9-80cbe5287fb3_Owner">
    <vt:lpwstr>saurabh.pandey@amadeus.com</vt:lpwstr>
  </property>
  <property fmtid="{D5CDD505-2E9C-101B-9397-08002B2CF9AE}" pid="6" name="MSIP_Label_d2db9220-a04a-4f06-aab9-80cbe5287fb3_SetDate">
    <vt:lpwstr>2021-08-19T22:02:47.3845629Z</vt:lpwstr>
  </property>
  <property fmtid="{D5CDD505-2E9C-101B-9397-08002B2CF9AE}" pid="7" name="MSIP_Label_d2db9220-a04a-4f06-aab9-80cbe5287fb3_Name">
    <vt:lpwstr>Restricted</vt:lpwstr>
  </property>
  <property fmtid="{D5CDD505-2E9C-101B-9397-08002B2CF9AE}" pid="8" name="MSIP_Label_d2db9220-a04a-4f06-aab9-80cbe5287fb3_Application">
    <vt:lpwstr>Microsoft Azure Information Protection</vt:lpwstr>
  </property>
  <property fmtid="{D5CDD505-2E9C-101B-9397-08002B2CF9AE}" pid="9" name="MSIP_Label_d2db9220-a04a-4f06-aab9-80cbe5287fb3_ActionId">
    <vt:lpwstr>c8c8f0d0-5437-48f0-bf39-c06f126f7309</vt:lpwstr>
  </property>
  <property fmtid="{D5CDD505-2E9C-101B-9397-08002B2CF9AE}" pid="10" name="MSIP_Label_d2db9220-a04a-4f06-aab9-80cbe5287fb3_Extended_MSFT_Method">
    <vt:lpwstr>Automatic</vt:lpwstr>
  </property>
  <property fmtid="{D5CDD505-2E9C-101B-9397-08002B2CF9AE}" pid="11" name="Sensitivity">
    <vt:lpwstr>Restricted</vt:lpwstr>
  </property>
</Properties>
</file>